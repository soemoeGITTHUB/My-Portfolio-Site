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957C4D5CD61743CB80931F38B3F3E0B0"/>
        </w:placeholder>
        <w:docPartList>
          <w:docPartGallery w:val="Quick Parts"/>
          <w:docPartCategory w:val=" Resume Name"/>
        </w:docPartList>
      </w:sdtPr>
      <w:sdtContent>
        <w:p w14:paraId="0E80BE4F" w14:textId="5CB003AC" w:rsidR="00B50652" w:rsidRDefault="00DB5B4E" w:rsidP="00BA2849">
          <w:pPr>
            <w:pStyle w:val="Title"/>
          </w:pPr>
          <w:r>
            <w:rPr>
              <w:noProof/>
            </w:rPr>
            <w:drawing>
              <wp:inline distT="0" distB="0" distL="0" distR="0" wp14:anchorId="6789C2DC" wp14:editId="26B48413">
                <wp:extent cx="1419225" cy="1767473"/>
                <wp:effectExtent l="0" t="0" r="0" b="4445"/>
                <wp:docPr id="5199023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90231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2" r="7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3722" cy="1773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                                 </w:t>
          </w:r>
        </w:p>
        <w:p w14:paraId="252F129F" w14:textId="646023C6" w:rsidR="00BA2849" w:rsidRPr="00BA2849" w:rsidRDefault="00000000">
          <w:pPr>
            <w:rPr>
              <w:b/>
              <w:bCs/>
              <w:sz w:val="28"/>
              <w:szCs w:val="28"/>
            </w:rPr>
          </w:pPr>
          <w:sdt>
            <w:sdtPr>
              <w:rPr>
                <w:b/>
                <w:bCs/>
                <w:sz w:val="72"/>
                <w:szCs w:val="72"/>
              </w:rPr>
              <w:alias w:val="Author"/>
              <w:tag w:val=""/>
              <w:id w:val="1823003119"/>
              <w:placeholder>
                <w:docPart w:val="FF9EB9775EA04AEE968ECED4AA4220C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A2849" w:rsidRPr="00DB5B4E">
                <w:rPr>
                  <w:b/>
                  <w:bCs/>
                  <w:sz w:val="72"/>
                  <w:szCs w:val="72"/>
                </w:rPr>
                <w:t>SOE MOE NAING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87789651FDD544B79027FA792D9A356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75FE6EA6" w14:textId="5452618C" w:rsidR="00BA2849" w:rsidRDefault="00732216" w:rsidP="00BA2849">
              <w:pPr>
                <w:pStyle w:val="NoSpacing"/>
              </w:pPr>
              <w:r>
                <w:t>Email     -   soemoen900@gmail.com</w:t>
              </w:r>
            </w:p>
          </w:sdtContent>
        </w:sdt>
        <w:p w14:paraId="3CE7C5A6" w14:textId="7C12DFB3" w:rsidR="00BA2849" w:rsidRDefault="00FA4DE5" w:rsidP="00BA2849">
          <w:pPr>
            <w:pStyle w:val="NoSpacing"/>
          </w:pPr>
          <w:r>
            <w:t xml:space="preserve">Address </w:t>
          </w:r>
          <w:r w:rsidR="00871120">
            <w:t xml:space="preserve">-   </w:t>
          </w:r>
          <w:sdt>
            <w:sdtPr>
              <w:alias w:val="Address"/>
              <w:tag w:val=""/>
              <w:id w:val="539556739"/>
              <w:placeholder>
                <w:docPart w:val="3FDBF02D53714FE599D7827AE864107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BA2849">
                <w:t>Kyauktaga, Bago, Myanmar (Burma)</w:t>
              </w:r>
            </w:sdtContent>
          </w:sdt>
        </w:p>
        <w:p w14:paraId="22964826" w14:textId="6BAC0E81" w:rsidR="00BA2849" w:rsidRDefault="00871120" w:rsidP="00BA2849">
          <w:pPr>
            <w:pStyle w:val="NoSpacing"/>
          </w:pPr>
          <w:r>
            <w:t xml:space="preserve">Ph No.   -   </w:t>
          </w:r>
          <w:sdt>
            <w:sdtPr>
              <w:alias w:val="Phone"/>
              <w:tag w:val=""/>
              <w:id w:val="1357783703"/>
              <w:placeholder>
                <w:docPart w:val="BE0F33B50EC342B6A6B66C669672FE7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BA2849">
                <w:t>09973465722</w:t>
              </w:r>
            </w:sdtContent>
          </w:sdt>
        </w:p>
        <w:p w14:paraId="7C11A441" w14:textId="3DC8E56A" w:rsidR="00B50652" w:rsidRDefault="00000000"/>
      </w:sdtContent>
    </w:sdt>
    <w:p w14:paraId="4BD73D5C" w14:textId="2BA22FB2" w:rsidR="00B50652" w:rsidRDefault="00000000">
      <w:pPr>
        <w:pStyle w:val="SectionHeading"/>
      </w:pPr>
      <w:r>
        <w:t>Objectives</w:t>
      </w:r>
    </w:p>
    <w:p w14:paraId="1B59D40E" w14:textId="44F8D1B5" w:rsidR="00B50652" w:rsidRDefault="00A567BC">
      <w:r>
        <w:t>I am a motivated Computer Science student who has completed the first year and is waiting to begin the second year. Seeking a UX/UI internship at TAM79 to learn, contribute fresh ideas, and gain real-world experience in creating clean, engaging digital experiences.</w:t>
      </w:r>
    </w:p>
    <w:p w14:paraId="6028EA8F" w14:textId="1B2B437D" w:rsidR="00B50652" w:rsidRDefault="00000000">
      <w:pPr>
        <w:pStyle w:val="SectionHeading"/>
      </w:pPr>
      <w:r>
        <w:t>Education</w:t>
      </w:r>
    </w:p>
    <w:p w14:paraId="1CBB691C" w14:textId="460C578E" w:rsidR="00B50652" w:rsidRDefault="00A567BC">
      <w:pPr>
        <w:pStyle w:val="Subsection"/>
      </w:pPr>
      <w:r>
        <w:t>University Of Computer Studies Taungoo</w:t>
      </w:r>
    </w:p>
    <w:p w14:paraId="5CBC25FF" w14:textId="1189EA15" w:rsidR="00B50652" w:rsidRDefault="00000000">
      <w:pPr>
        <w:rPr>
          <w:rStyle w:val="IntenseEmphasis"/>
        </w:rPr>
      </w:pPr>
      <w:r>
        <w:t xml:space="preserve">  </w:t>
      </w:r>
      <w:r w:rsidR="00A567BC">
        <w:t>B.</w:t>
      </w:r>
      <w:proofErr w:type="gramStart"/>
      <w:r w:rsidR="00A567BC">
        <w:t>C.Sc</w:t>
      </w:r>
      <w:proofErr w:type="gramEnd"/>
      <w:r w:rsidR="0099526B">
        <w:t xml:space="preserve"> </w:t>
      </w:r>
      <w:r w:rsidR="00A567BC">
        <w:t>(Computer Science)</w:t>
      </w:r>
      <w:r w:rsidR="00BA2849" w:rsidRPr="00BA2849">
        <w:rPr>
          <w:noProof/>
        </w:rPr>
        <w:t xml:space="preserve"> </w:t>
      </w:r>
    </w:p>
    <w:p w14:paraId="390A84C6" w14:textId="6C3282C5" w:rsidR="00B50652" w:rsidRDefault="00A567BC">
      <w:pPr>
        <w:pStyle w:val="ListParagraph"/>
        <w:numPr>
          <w:ilvl w:val="0"/>
          <w:numId w:val="4"/>
        </w:numPr>
        <w:ind w:hanging="288"/>
      </w:pPr>
      <w:r>
        <w:t>First Year Completed</w:t>
      </w:r>
    </w:p>
    <w:p w14:paraId="6394714D" w14:textId="77777777" w:rsidR="00B50652" w:rsidRDefault="00000000">
      <w:pPr>
        <w:pStyle w:val="SectionHeading"/>
      </w:pPr>
      <w:r>
        <w:t>Experience</w:t>
      </w:r>
    </w:p>
    <w:p w14:paraId="4FAAEAD5" w14:textId="62034443" w:rsidR="00B50652" w:rsidRPr="00DB5B4E" w:rsidRDefault="00A567BC">
      <w:pPr>
        <w:rPr>
          <w:i/>
          <w:iCs/>
        </w:rPr>
      </w:pPr>
      <w:r>
        <w:rPr>
          <w:rStyle w:val="Emphasis"/>
        </w:rPr>
        <w:t>No Experience</w:t>
      </w:r>
    </w:p>
    <w:p w14:paraId="6AFFD41A" w14:textId="77777777" w:rsidR="00B50652" w:rsidRDefault="00000000">
      <w:pPr>
        <w:pStyle w:val="SectionHeading"/>
      </w:pPr>
      <w:r>
        <w:t>Skills</w:t>
      </w:r>
    </w:p>
    <w:p w14:paraId="7378EAC5" w14:textId="3D867CF0" w:rsidR="00B50652" w:rsidRDefault="00A567BC">
      <w:pPr>
        <w:pStyle w:val="ListParagraph"/>
        <w:numPr>
          <w:ilvl w:val="0"/>
          <w:numId w:val="4"/>
        </w:numPr>
        <w:ind w:hanging="288"/>
      </w:pPr>
      <w:r>
        <w:t>HTML+CSS,</w:t>
      </w:r>
      <w:r w:rsidR="0099526B">
        <w:t xml:space="preserve"> </w:t>
      </w:r>
      <w:r>
        <w:t xml:space="preserve">Word Press </w:t>
      </w:r>
    </w:p>
    <w:p w14:paraId="005926C4" w14:textId="299B1522" w:rsidR="00A567BC" w:rsidRDefault="00A567BC" w:rsidP="00A567BC">
      <w:pPr>
        <w:pStyle w:val="ListParagraph"/>
        <w:numPr>
          <w:ilvl w:val="0"/>
          <w:numId w:val="4"/>
        </w:numPr>
        <w:ind w:hanging="288"/>
      </w:pPr>
      <w:r>
        <w:t>Basic Programming in C++, Java,</w:t>
      </w:r>
      <w:r w:rsidR="0099526B">
        <w:t xml:space="preserve"> </w:t>
      </w:r>
      <w:r>
        <w:t>Python</w:t>
      </w:r>
    </w:p>
    <w:p w14:paraId="5FAA2B31" w14:textId="30B48727" w:rsidR="00A567BC" w:rsidRDefault="0017174C" w:rsidP="00A567BC">
      <w:pPr>
        <w:pStyle w:val="ListParagraph"/>
        <w:numPr>
          <w:ilvl w:val="0"/>
          <w:numId w:val="4"/>
        </w:numPr>
        <w:ind w:hanging="288"/>
      </w:pPr>
      <w:r>
        <w:t xml:space="preserve">Basic </w:t>
      </w:r>
      <w:r w:rsidR="00A567BC">
        <w:t>Database Knowledge, MySql</w:t>
      </w:r>
    </w:p>
    <w:p w14:paraId="36E90407" w14:textId="77777777" w:rsidR="00A567BC" w:rsidRDefault="00A567BC" w:rsidP="00A567BC">
      <w:pPr>
        <w:pStyle w:val="SectionHeading"/>
      </w:pPr>
    </w:p>
    <w:p w14:paraId="694181AC" w14:textId="4D1B696A" w:rsidR="00A567BC" w:rsidRDefault="00A567BC" w:rsidP="00A567BC">
      <w:pPr>
        <w:pStyle w:val="SectionHeading"/>
      </w:pPr>
      <w:r>
        <w:t>PROJECTs</w:t>
      </w:r>
    </w:p>
    <w:p w14:paraId="00D37531" w14:textId="2CAB5271" w:rsidR="00B50652" w:rsidRDefault="00A567BC" w:rsidP="005D6535">
      <w:pPr>
        <w:pStyle w:val="ListParagraph"/>
        <w:numPr>
          <w:ilvl w:val="0"/>
          <w:numId w:val="5"/>
        </w:numPr>
      </w:pPr>
      <w:r>
        <w:t>Ai Library - Using HTML+CSS</w:t>
      </w:r>
    </w:p>
    <w:sectPr w:rsidR="00B50652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160C9" w14:textId="77777777" w:rsidR="00F44A98" w:rsidRDefault="00F44A98">
      <w:pPr>
        <w:spacing w:after="0" w:line="240" w:lineRule="auto"/>
      </w:pPr>
      <w:r>
        <w:separator/>
      </w:r>
    </w:p>
  </w:endnote>
  <w:endnote w:type="continuationSeparator" w:id="0">
    <w:p w14:paraId="66806F2C" w14:textId="77777777" w:rsidR="00F44A98" w:rsidRDefault="00F4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DC38" w14:textId="77777777" w:rsidR="00B50652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744ECF" wp14:editId="6500044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D6DB23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CB0467F" wp14:editId="218D4CE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3BFD5F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4CC20CB" wp14:editId="6612F4A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E614CF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099B264A" w14:textId="77777777" w:rsidR="00B50652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40432C" wp14:editId="3C5DB1A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E13884" w14:textId="77777777" w:rsidR="00B50652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040432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25E13884" w14:textId="77777777" w:rsidR="00B50652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7AF20" w14:textId="77777777" w:rsidR="00F44A98" w:rsidRDefault="00F44A98">
      <w:pPr>
        <w:spacing w:after="0" w:line="240" w:lineRule="auto"/>
      </w:pPr>
      <w:r>
        <w:separator/>
      </w:r>
    </w:p>
  </w:footnote>
  <w:footnote w:type="continuationSeparator" w:id="0">
    <w:p w14:paraId="7272B45A" w14:textId="77777777" w:rsidR="00F44A98" w:rsidRDefault="00F44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DC76" w14:textId="77777777" w:rsidR="00B50652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175E049" wp14:editId="522A3FB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8A92FD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9DB183D" wp14:editId="253D9D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4EB8D1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7E1392F" wp14:editId="265BABF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96F395F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0C667BFA" w14:textId="77777777" w:rsidR="00B50652" w:rsidRDefault="00B50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9FF75F1"/>
    <w:multiLevelType w:val="hybridMultilevel"/>
    <w:tmpl w:val="DD20D8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18363">
    <w:abstractNumId w:val="4"/>
  </w:num>
  <w:num w:numId="2" w16cid:durableId="987201090">
    <w:abstractNumId w:val="2"/>
  </w:num>
  <w:num w:numId="3" w16cid:durableId="1695958605">
    <w:abstractNumId w:val="3"/>
  </w:num>
  <w:num w:numId="4" w16cid:durableId="2132438050">
    <w:abstractNumId w:val="0"/>
  </w:num>
  <w:num w:numId="5" w16cid:durableId="34722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C"/>
    <w:rsid w:val="0011506A"/>
    <w:rsid w:val="0017174C"/>
    <w:rsid w:val="002003E3"/>
    <w:rsid w:val="005D6535"/>
    <w:rsid w:val="00732216"/>
    <w:rsid w:val="008709D8"/>
    <w:rsid w:val="00871120"/>
    <w:rsid w:val="0099526B"/>
    <w:rsid w:val="00A567BC"/>
    <w:rsid w:val="00B50652"/>
    <w:rsid w:val="00BA2849"/>
    <w:rsid w:val="00C921AB"/>
    <w:rsid w:val="00DB5B4E"/>
    <w:rsid w:val="00DF7BEF"/>
    <w:rsid w:val="00F44A98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4CE11"/>
  <w15:docId w15:val="{BEB90B63-E24E-4499-BE0B-25A092B3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7C4D5CD61743CB80931F38B3F3E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B6855-1F26-4705-B0EC-1F1F86A91513}"/>
      </w:docPartPr>
      <w:docPartBody>
        <w:p w:rsidR="00C243DC" w:rsidRDefault="00000000">
          <w:pPr>
            <w:pStyle w:val="957C4D5CD61743CB80931F38B3F3E0B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7789651FDD544B79027FA792D9A3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6F6F-2935-48A9-BBF2-0295085765CB}"/>
      </w:docPartPr>
      <w:docPartBody>
        <w:p w:rsidR="00C243DC" w:rsidRDefault="003F6F6E" w:rsidP="003F6F6E">
          <w:pPr>
            <w:pStyle w:val="87789651FDD544B79027FA792D9A356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FDBF02D53714FE599D7827AE8641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3EBFF-6324-4586-9668-716AB794B013}"/>
      </w:docPartPr>
      <w:docPartBody>
        <w:p w:rsidR="00C243DC" w:rsidRDefault="003F6F6E" w:rsidP="003F6F6E">
          <w:pPr>
            <w:pStyle w:val="3FDBF02D53714FE599D7827AE864107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E0F33B50EC342B6A6B66C669672F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EB800-7587-41A4-AC18-25E8D69CEC67}"/>
      </w:docPartPr>
      <w:docPartBody>
        <w:p w:rsidR="00C243DC" w:rsidRDefault="003F6F6E" w:rsidP="003F6F6E">
          <w:pPr>
            <w:pStyle w:val="BE0F33B50EC342B6A6B66C669672FE7A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FF9EB9775EA04AEE968ECED4AA42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8966-8F99-41B5-89CC-28346CA99742}"/>
      </w:docPartPr>
      <w:docPartBody>
        <w:p w:rsidR="00C243DC" w:rsidRDefault="003F6F6E" w:rsidP="003F6F6E">
          <w:pPr>
            <w:pStyle w:val="FF9EB9775EA04AEE968ECED4AA4220C8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6E"/>
    <w:rsid w:val="003F6F6E"/>
    <w:rsid w:val="00526D7E"/>
    <w:rsid w:val="0063495E"/>
    <w:rsid w:val="008709D8"/>
    <w:rsid w:val="00C243DC"/>
    <w:rsid w:val="00C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F6F6E"/>
    <w:rPr>
      <w:color w:val="808080"/>
    </w:rPr>
  </w:style>
  <w:style w:type="paragraph" w:customStyle="1" w:styleId="957C4D5CD61743CB80931F38B3F3E0B0">
    <w:name w:val="957C4D5CD61743CB80931F38B3F3E0B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0E2841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87789651FDD544B79027FA792D9A356B">
    <w:name w:val="87789651FDD544B79027FA792D9A356B"/>
    <w:rsid w:val="003F6F6E"/>
  </w:style>
  <w:style w:type="paragraph" w:customStyle="1" w:styleId="3FDBF02D53714FE599D7827AE8641077">
    <w:name w:val="3FDBF02D53714FE599D7827AE8641077"/>
    <w:rsid w:val="003F6F6E"/>
  </w:style>
  <w:style w:type="paragraph" w:customStyle="1" w:styleId="BE0F33B50EC342B6A6B66C669672FE7A">
    <w:name w:val="BE0F33B50EC342B6A6B66C669672FE7A"/>
    <w:rsid w:val="003F6F6E"/>
  </w:style>
  <w:style w:type="paragraph" w:customStyle="1" w:styleId="FF9EB9775EA04AEE968ECED4AA4220C8">
    <w:name w:val="FF9EB9775EA04AEE968ECED4AA4220C8"/>
    <w:rsid w:val="003F6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Kyauktaga, Bago, Myanmar (Burma)</CompanyAddress>
  <CompanyPhone>09973465722</CompanyPhone>
  <CompanyFax/>
  <CompanyEmail>Email     -   soemoen900@gmail.com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 MOE NAING</dc:creator>
  <cp:lastModifiedBy>SOE MOE NAING</cp:lastModifiedBy>
  <cp:revision>2</cp:revision>
  <cp:lastPrinted>2025-10-18T06:07:00Z</cp:lastPrinted>
  <dcterms:created xsi:type="dcterms:W3CDTF">2025-10-18T06:08:00Z</dcterms:created>
  <dcterms:modified xsi:type="dcterms:W3CDTF">2025-10-18T06:08:00Z</dcterms:modified>
</cp:coreProperties>
</file>